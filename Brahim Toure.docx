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B090B1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B49DAEC" w14:textId="7F238282" w:rsidR="00692703" w:rsidRPr="00CF1A49" w:rsidRDefault="0027473E" w:rsidP="00913946">
            <w:pPr>
              <w:pStyle w:val="Title"/>
            </w:pPr>
            <w:r>
              <w:t>Brahim</w:t>
            </w:r>
            <w:r w:rsidR="00692703" w:rsidRPr="00CF1A49">
              <w:t xml:space="preserve"> </w:t>
            </w:r>
            <w:r w:rsidRPr="004A2A76">
              <w:rPr>
                <w:color w:val="000000" w:themeColor="text1"/>
              </w:rPr>
              <w:t>Toure</w:t>
            </w:r>
          </w:p>
          <w:p w14:paraId="7B60574A" w14:textId="4080B7B8" w:rsidR="00692703" w:rsidRPr="00280754" w:rsidRDefault="0027473E" w:rsidP="009A0508">
            <w:pPr>
              <w:pStyle w:val="ContactInfo"/>
              <w:rPr>
                <w:color w:val="000000" w:themeColor="text1"/>
              </w:rPr>
            </w:pPr>
            <w:r w:rsidRPr="00280754">
              <w:rPr>
                <w:color w:val="000000" w:themeColor="text1"/>
              </w:rPr>
              <w:t>2061 Baseline Road</w:t>
            </w:r>
            <w:r w:rsidR="009A0508" w:rsidRPr="00280754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alias w:val="Divider dot:"/>
                <w:tag w:val="Divider dot:"/>
                <w:id w:val="-1459182552"/>
                <w:placeholder>
                  <w:docPart w:val="6DF1B6B39E9C41EDA418308D97569B7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280754">
                  <w:rPr>
                    <w:color w:val="000000" w:themeColor="text1"/>
                  </w:rPr>
                  <w:t>·</w:t>
                </w:r>
              </w:sdtContent>
            </w:sdt>
            <w:r w:rsidR="009A0508" w:rsidRPr="00280754">
              <w:rPr>
                <w:color w:val="000000" w:themeColor="text1"/>
              </w:rPr>
              <w:t xml:space="preserve"> </w:t>
            </w:r>
            <w:r w:rsidRPr="00280754">
              <w:rPr>
                <w:color w:val="000000" w:themeColor="text1"/>
              </w:rPr>
              <w:t xml:space="preserve">+1 </w:t>
            </w:r>
            <w:r w:rsidR="009A0508" w:rsidRPr="00280754">
              <w:rPr>
                <w:color w:val="000000" w:themeColor="text1"/>
              </w:rPr>
              <w:t>(</w:t>
            </w:r>
            <w:r w:rsidRPr="00280754">
              <w:rPr>
                <w:color w:val="000000" w:themeColor="text1"/>
              </w:rPr>
              <w:t>613</w:t>
            </w:r>
            <w:r w:rsidR="009A0508" w:rsidRPr="00280754">
              <w:rPr>
                <w:color w:val="000000" w:themeColor="text1"/>
              </w:rPr>
              <w:t xml:space="preserve">) </w:t>
            </w:r>
            <w:r w:rsidRPr="00280754">
              <w:rPr>
                <w:color w:val="000000" w:themeColor="text1"/>
              </w:rPr>
              <w:t>981</w:t>
            </w:r>
            <w:r w:rsidR="009A0508" w:rsidRPr="00280754">
              <w:rPr>
                <w:color w:val="000000" w:themeColor="text1"/>
              </w:rPr>
              <w:t>-</w:t>
            </w:r>
            <w:r w:rsidRPr="00280754">
              <w:rPr>
                <w:color w:val="000000" w:themeColor="text1"/>
              </w:rPr>
              <w:t>4230</w:t>
            </w:r>
          </w:p>
          <w:p w14:paraId="3A019DA1" w14:textId="7AF3ADA2" w:rsidR="00692703" w:rsidRPr="00CF1A49" w:rsidRDefault="0027473E" w:rsidP="00913946">
            <w:pPr>
              <w:pStyle w:val="ContactInfoEmphasis"/>
              <w:contextualSpacing w:val="0"/>
            </w:pPr>
            <w:r>
              <w:t>Brahimtoure99@gmail.com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8CB9AB6A2BB34AC1AC0ADDDF182BAA5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336D70" w:rsidRPr="00336D70">
              <w:t>https://brahimt.github.io/Smileteck/</w:t>
            </w:r>
          </w:p>
        </w:tc>
      </w:tr>
      <w:tr w:rsidR="00DB4257" w:rsidRPr="00CF1A49" w14:paraId="264364CA" w14:textId="77777777" w:rsidTr="008C1761">
        <w:tc>
          <w:tcPr>
            <w:tcW w:w="9360" w:type="dxa"/>
            <w:tcMar>
              <w:top w:w="432" w:type="dxa"/>
            </w:tcMar>
          </w:tcPr>
          <w:p w14:paraId="13C6B3BE" w14:textId="77777777" w:rsidR="00DB4257" w:rsidRPr="00DB4257" w:rsidRDefault="00DB4257" w:rsidP="008C1761">
            <w:pPr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DB4257">
              <w:rPr>
                <w:rFonts w:asciiTheme="majorHAnsi" w:hAnsiTheme="majorHAnsi"/>
                <w:color w:val="auto"/>
                <w:sz w:val="28"/>
                <w:szCs w:val="28"/>
              </w:rPr>
              <w:t>LANGUAGES</w:t>
            </w:r>
          </w:p>
          <w:p w14:paraId="48EA306D" w14:textId="77777777" w:rsidR="00DB4257" w:rsidRDefault="00DB4257" w:rsidP="008C1761"/>
          <w:p w14:paraId="40F586DB" w14:textId="4053EE80" w:rsidR="00DB4257" w:rsidRPr="00CF1A49" w:rsidRDefault="00DB4257" w:rsidP="00DB4257">
            <w:pPr>
              <w:pStyle w:val="ListParagraph"/>
              <w:numPr>
                <w:ilvl w:val="0"/>
                <w:numId w:val="16"/>
              </w:numPr>
            </w:pPr>
            <w:r w:rsidRPr="00817729">
              <w:rPr>
                <w:color w:val="000000" w:themeColor="text1"/>
              </w:rPr>
              <w:t>Fluent in both English and French</w:t>
            </w:r>
          </w:p>
        </w:tc>
      </w:tr>
      <w:tr w:rsidR="009571D8" w:rsidRPr="00CF1A49" w14:paraId="73A4329A" w14:textId="77777777" w:rsidTr="00692703">
        <w:tc>
          <w:tcPr>
            <w:tcW w:w="9360" w:type="dxa"/>
            <w:tcMar>
              <w:top w:w="432" w:type="dxa"/>
            </w:tcMar>
          </w:tcPr>
          <w:p w14:paraId="3A967C96" w14:textId="56BA3F0B" w:rsidR="00DB4257" w:rsidRPr="00DB4257" w:rsidRDefault="00DB4257" w:rsidP="00DB4257">
            <w:pPr>
              <w:rPr>
                <w:rFonts w:asciiTheme="majorHAnsi" w:hAnsiTheme="majorHAnsi"/>
                <w:color w:val="auto"/>
                <w:sz w:val="28"/>
                <w:szCs w:val="28"/>
              </w:rPr>
            </w:pPr>
            <w:r>
              <w:rPr>
                <w:rFonts w:asciiTheme="majorHAnsi" w:hAnsiTheme="majorHAnsi"/>
                <w:color w:val="auto"/>
                <w:sz w:val="28"/>
                <w:szCs w:val="28"/>
              </w:rPr>
              <w:t>SUMMARY OF QUALIFICATIONS :</w:t>
            </w:r>
          </w:p>
          <w:p w14:paraId="397E80F2" w14:textId="77777777" w:rsidR="00DB4257" w:rsidRPr="00817729" w:rsidRDefault="00DB4257" w:rsidP="00E21829">
            <w:pPr>
              <w:rPr>
                <w:rFonts w:cstheme="minorHAnsi"/>
                <w:color w:val="000000" w:themeColor="text1"/>
              </w:rPr>
            </w:pPr>
          </w:p>
          <w:p w14:paraId="020DDBBF" w14:textId="77777777" w:rsidR="00DB4257" w:rsidRPr="00DB4257" w:rsidRDefault="00DB4257" w:rsidP="00493C14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000000" w:themeColor="text1"/>
              </w:rPr>
            </w:pPr>
            <w:r w:rsidRPr="00DB4257">
              <w:rPr>
                <w:rFonts w:eastAsia="Times New Roman" w:cstheme="minorHAnsi"/>
                <w:color w:val="000000" w:themeColor="text1"/>
              </w:rPr>
              <w:t>Enjoy solving problems.</w:t>
            </w:r>
          </w:p>
          <w:p w14:paraId="68B3D6FF" w14:textId="1E153AF6" w:rsidR="00DB4257" w:rsidRPr="00DB4257" w:rsidRDefault="00DB4257" w:rsidP="00493C14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000000" w:themeColor="text1"/>
              </w:rPr>
            </w:pPr>
            <w:r w:rsidRPr="00DB4257">
              <w:rPr>
                <w:rFonts w:eastAsia="Times New Roman" w:cstheme="minorHAnsi"/>
                <w:color w:val="000000" w:themeColor="text1"/>
              </w:rPr>
              <w:t>life-long learner ready to meet the challenges presented by rapidly changing technology.</w:t>
            </w:r>
          </w:p>
          <w:p w14:paraId="564BDFB6" w14:textId="77777777" w:rsidR="00DB4257" w:rsidRPr="00DB4257" w:rsidRDefault="00DB4257" w:rsidP="00493C14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000000" w:themeColor="text1"/>
              </w:rPr>
            </w:pPr>
            <w:r w:rsidRPr="00DB4257">
              <w:rPr>
                <w:rFonts w:eastAsia="Times New Roman" w:cstheme="minorHAnsi"/>
                <w:color w:val="000000" w:themeColor="text1"/>
              </w:rPr>
              <w:t>Take pleasure in providing assistance to others (build computer systems to meet their needs).</w:t>
            </w:r>
          </w:p>
          <w:p w14:paraId="37D22940" w14:textId="77777777" w:rsidR="00DB4257" w:rsidRPr="00DB4257" w:rsidRDefault="00DB4257" w:rsidP="00493C14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000000" w:themeColor="text1"/>
              </w:rPr>
            </w:pPr>
            <w:r w:rsidRPr="00DB4257">
              <w:rPr>
                <w:rFonts w:eastAsia="Times New Roman" w:cstheme="minorHAnsi"/>
                <w:color w:val="000000" w:themeColor="text1"/>
              </w:rPr>
              <w:t>Enjoy working with others as a member of a team.</w:t>
            </w:r>
          </w:p>
          <w:p w14:paraId="2E5AF5BF" w14:textId="77777777" w:rsidR="00DB4257" w:rsidRPr="00401CCE" w:rsidRDefault="00493C14" w:rsidP="00493C14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000000" w:themeColor="text1"/>
              </w:rPr>
            </w:pPr>
            <w:r w:rsidRPr="00401CCE">
              <w:rPr>
                <w:color w:val="000000" w:themeColor="text1"/>
              </w:rPr>
              <w:t>Demonstrated experience analyzing and solving complex application problems</w:t>
            </w:r>
            <w:r w:rsidR="00DB4257" w:rsidRPr="00DB4257">
              <w:rPr>
                <w:rFonts w:eastAsia="Times New Roman" w:cstheme="minorHAnsi"/>
                <w:color w:val="000000" w:themeColor="text1"/>
              </w:rPr>
              <w:t>.</w:t>
            </w:r>
          </w:p>
          <w:p w14:paraId="5DF82CED" w14:textId="77777777" w:rsidR="00493C14" w:rsidRPr="00401CCE" w:rsidRDefault="00493C14" w:rsidP="00493C14">
            <w:pPr>
              <w:numPr>
                <w:ilvl w:val="0"/>
                <w:numId w:val="17"/>
              </w:numPr>
              <w:spacing w:after="13" w:line="248" w:lineRule="auto"/>
              <w:jc w:val="both"/>
              <w:rPr>
                <w:color w:val="000000" w:themeColor="text1"/>
              </w:rPr>
            </w:pPr>
            <w:r w:rsidRPr="00401CCE">
              <w:rPr>
                <w:color w:val="000000" w:themeColor="text1"/>
              </w:rPr>
              <w:t>Possess extensive analytical skills, strong attention to detail and a significant ability to work in team environment,</w:t>
            </w:r>
            <w:r w:rsidRPr="00401CCE">
              <w:rPr>
                <w:rFonts w:ascii="Segoe UI Symbol" w:eastAsia="Segoe UI Symbol" w:hAnsi="Segoe UI Symbol" w:cs="Segoe UI Symbol"/>
                <w:color w:val="000000" w:themeColor="text1"/>
              </w:rPr>
              <w:t xml:space="preserve"> </w:t>
            </w:r>
          </w:p>
          <w:p w14:paraId="6819D410" w14:textId="77777777" w:rsidR="00493C14" w:rsidRPr="00280754" w:rsidRDefault="00493C14" w:rsidP="00493C14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50"/>
              <w:rPr>
                <w:rFonts w:eastAsia="Times New Roman" w:cstheme="minorHAnsi"/>
                <w:color w:val="000000" w:themeColor="text1"/>
              </w:rPr>
            </w:pPr>
            <w:r w:rsidRPr="00280754">
              <w:rPr>
                <w:rFonts w:eastAsia="Times New Roman" w:cstheme="minorHAnsi"/>
                <w:color w:val="000000" w:themeColor="text1"/>
              </w:rPr>
              <w:t>Write well designed , testable and efficient code</w:t>
            </w:r>
          </w:p>
          <w:p w14:paraId="54FC71BD" w14:textId="3FB13AE9" w:rsidR="00493C14" w:rsidRPr="00DB4257" w:rsidRDefault="00493C14" w:rsidP="00493C14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280754">
              <w:rPr>
                <w:rFonts w:eastAsia="Times New Roman" w:cstheme="minorHAnsi"/>
                <w:color w:val="000000" w:themeColor="text1"/>
              </w:rPr>
              <w:t>Modify, document  programs to correct errors</w:t>
            </w:r>
          </w:p>
        </w:tc>
      </w:tr>
    </w:tbl>
    <w:p w14:paraId="7D364111" w14:textId="77777777" w:rsidR="004E01EB" w:rsidRPr="00CF1A49" w:rsidRDefault="00615CD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B0DC939EAB946968C5FB00ED050E29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6E8DC4B" w14:textId="77777777" w:rsidTr="00D66A52">
        <w:tc>
          <w:tcPr>
            <w:tcW w:w="9355" w:type="dxa"/>
          </w:tcPr>
          <w:p w14:paraId="256B2496" w14:textId="3C721B6B" w:rsidR="001D0BF1" w:rsidRPr="00CF1A49" w:rsidRDefault="00B84F69" w:rsidP="001D0BF1">
            <w:pPr>
              <w:pStyle w:val="Heading3"/>
              <w:contextualSpacing w:val="0"/>
              <w:outlineLvl w:val="2"/>
            </w:pPr>
            <w:r>
              <w:t xml:space="preserve">APRIL-2015 - JANUARY-2017  </w:t>
            </w:r>
          </w:p>
          <w:p w14:paraId="0EDD0B1C" w14:textId="14A50A4B" w:rsidR="00280754" w:rsidRDefault="00280754" w:rsidP="001D0BF1">
            <w:pPr>
              <w:pStyle w:val="Heading2"/>
              <w:contextualSpacing w:val="0"/>
              <w:outlineLvl w:val="1"/>
            </w:pPr>
            <w:r>
              <w:t xml:space="preserve"> technical assistant</w:t>
            </w:r>
          </w:p>
          <w:p w14:paraId="6107CFE6" w14:textId="6A548025" w:rsidR="004F4105" w:rsidRDefault="00B84F69" w:rsidP="001D0BF1">
            <w:r>
              <w:t>L</w:t>
            </w:r>
            <w:r w:rsidR="0029124E">
              <w:t>YNE</w:t>
            </w:r>
            <w:r>
              <w:t xml:space="preserve"> TV</w:t>
            </w:r>
          </w:p>
          <w:p w14:paraId="46C509C5" w14:textId="2BAA88C1" w:rsidR="003C6097" w:rsidRPr="00012FB5" w:rsidRDefault="003C6097" w:rsidP="001D0BF1">
            <w:pPr>
              <w:rPr>
                <w:color w:val="000000" w:themeColor="text1"/>
              </w:rPr>
            </w:pPr>
            <w:r w:rsidRPr="00012FB5">
              <w:rPr>
                <w:color w:val="000000" w:themeColor="text1"/>
              </w:rPr>
              <w:t>It is my family company based in Africa  , Cameroon . I had the privilege  to create an introductory application that explain what the company does  , who are the leaders of the company and connect the company website to the application . It was  my first experience to code  such application and that is where came  the passion I have for coding .</w:t>
            </w:r>
          </w:p>
          <w:p w14:paraId="2360D05A" w14:textId="34DAE990" w:rsidR="004F4105" w:rsidRPr="0029124E" w:rsidRDefault="004F4105" w:rsidP="004F4105">
            <w:pPr>
              <w:rPr>
                <w:color w:val="000000" w:themeColor="text1"/>
              </w:rPr>
            </w:pPr>
            <w:r w:rsidRPr="0029124E">
              <w:rPr>
                <w:color w:val="000000" w:themeColor="text1"/>
              </w:rPr>
              <w:t xml:space="preserve">My main mission was </w:t>
            </w:r>
            <w:r w:rsidR="003C6097">
              <w:rPr>
                <w:color w:val="000000" w:themeColor="text1"/>
              </w:rPr>
              <w:t xml:space="preserve">also </w:t>
            </w:r>
            <w:r w:rsidRPr="0029124E">
              <w:rPr>
                <w:color w:val="000000" w:themeColor="text1"/>
              </w:rPr>
              <w:t xml:space="preserve"> </w:t>
            </w:r>
            <w:r w:rsidR="003C6097">
              <w:rPr>
                <w:color w:val="000000" w:themeColor="text1"/>
              </w:rPr>
              <w:t>tak</w:t>
            </w:r>
            <w:r w:rsidRPr="0029124E">
              <w:rPr>
                <w:color w:val="000000" w:themeColor="text1"/>
              </w:rPr>
              <w:t>in</w:t>
            </w:r>
            <w:r w:rsidR="003C6097">
              <w:rPr>
                <w:color w:val="000000" w:themeColor="text1"/>
              </w:rPr>
              <w:t>g care of the</w:t>
            </w:r>
            <w:r w:rsidRPr="0029124E">
              <w:rPr>
                <w:color w:val="000000" w:themeColor="text1"/>
              </w:rPr>
              <w:t xml:space="preserve"> database management system</w:t>
            </w:r>
            <w:r w:rsidR="003C6097">
              <w:rPr>
                <w:color w:val="000000" w:themeColor="text1"/>
              </w:rPr>
              <w:t xml:space="preserve"> by </w:t>
            </w:r>
          </w:p>
          <w:p w14:paraId="4ABCA1F4" w14:textId="1AAA8626" w:rsidR="004F4105" w:rsidRPr="0029124E" w:rsidRDefault="004F4105" w:rsidP="004F4105">
            <w:pPr>
              <w:rPr>
                <w:color w:val="000000" w:themeColor="text1"/>
              </w:rPr>
            </w:pPr>
            <w:r w:rsidRPr="0029124E">
              <w:rPr>
                <w:color w:val="000000" w:themeColor="text1"/>
              </w:rPr>
              <w:t xml:space="preserve"> Creat</w:t>
            </w:r>
            <w:r w:rsidR="003C6097">
              <w:rPr>
                <w:color w:val="000000" w:themeColor="text1"/>
              </w:rPr>
              <w:t>ing</w:t>
            </w:r>
            <w:r w:rsidRPr="0029124E">
              <w:rPr>
                <w:color w:val="000000" w:themeColor="text1"/>
              </w:rPr>
              <w:t xml:space="preserve"> form that contains number of employees and organize employee’s payment days based on their various shift</w:t>
            </w:r>
            <w:r w:rsidR="003C6097">
              <w:rPr>
                <w:color w:val="000000" w:themeColor="text1"/>
              </w:rPr>
              <w:t xml:space="preserve"> </w:t>
            </w:r>
            <w:r w:rsidRPr="0029124E">
              <w:rPr>
                <w:color w:val="000000" w:themeColor="text1"/>
              </w:rPr>
              <w:t xml:space="preserve">.  Give an account   of any products transaction to the manager and maintain  , verify the database after each transaction  , check every equipment after work.  </w:t>
            </w:r>
          </w:p>
          <w:p w14:paraId="6E290670" w14:textId="23D9C38F" w:rsidR="004F4105" w:rsidRPr="00CF1A49" w:rsidRDefault="004F4105" w:rsidP="004F4105">
            <w:r w:rsidRPr="0029124E">
              <w:rPr>
                <w:color w:val="000000" w:themeColor="text1"/>
              </w:rPr>
              <w:t xml:space="preserve">Fix any software issues that the team may encounter during </w:t>
            </w:r>
            <w:r w:rsidR="0029124E" w:rsidRPr="0029124E">
              <w:rPr>
                <w:color w:val="000000" w:themeColor="text1"/>
              </w:rPr>
              <w:t xml:space="preserve">recording session . </w:t>
            </w:r>
          </w:p>
        </w:tc>
      </w:tr>
      <w:tr w:rsidR="00E21829" w:rsidRPr="00CF1A49" w14:paraId="15812E4D" w14:textId="77777777" w:rsidTr="00F61DF9">
        <w:tc>
          <w:tcPr>
            <w:tcW w:w="9355" w:type="dxa"/>
            <w:tcMar>
              <w:top w:w="216" w:type="dxa"/>
            </w:tcMar>
          </w:tcPr>
          <w:p w14:paraId="1E57E86A" w14:textId="349BFEB3" w:rsidR="00E21829" w:rsidRPr="00CF1A49" w:rsidRDefault="004F4105" w:rsidP="00E21829">
            <w:pPr>
              <w:pStyle w:val="Heading3"/>
              <w:contextualSpacing w:val="0"/>
              <w:outlineLvl w:val="2"/>
            </w:pPr>
            <w:r>
              <w:t>January 2019</w:t>
            </w:r>
            <w:r w:rsidR="00E21829" w:rsidRPr="00CF1A49">
              <w:t xml:space="preserve"> – </w:t>
            </w:r>
            <w:r>
              <w:t>april 2020</w:t>
            </w:r>
          </w:p>
          <w:p w14:paraId="173C6957" w14:textId="77777777" w:rsidR="00B84F69" w:rsidRDefault="00B84F69" w:rsidP="00E21829">
            <w:pPr>
              <w:pStyle w:val="Heading2"/>
              <w:contextualSpacing w:val="0"/>
              <w:outlineLvl w:val="1"/>
            </w:pPr>
            <w:r>
              <w:t xml:space="preserve">SALES REPRESENTATIVE </w:t>
            </w:r>
          </w:p>
          <w:p w14:paraId="229D3FA8" w14:textId="248D837D" w:rsidR="004F4105" w:rsidRDefault="00B84F69" w:rsidP="00E21829">
            <w:r>
              <w:t xml:space="preserve">KOGNITIVE CORPORATION  </w:t>
            </w:r>
          </w:p>
          <w:p w14:paraId="7A8CFDBD" w14:textId="77777777" w:rsidR="0029124E" w:rsidRPr="0029124E" w:rsidRDefault="0029124E" w:rsidP="0029124E">
            <w:pPr>
              <w:rPr>
                <w:color w:val="000000" w:themeColor="text1"/>
              </w:rPr>
            </w:pPr>
            <w:r w:rsidRPr="0029124E">
              <w:rPr>
                <w:color w:val="000000" w:themeColor="text1"/>
              </w:rPr>
              <w:t xml:space="preserve">Informing the customer about the product informing the customer about the product   </w:t>
            </w:r>
          </w:p>
          <w:p w14:paraId="0DEF3AE4" w14:textId="77777777" w:rsidR="0029124E" w:rsidRPr="0029124E" w:rsidRDefault="0029124E" w:rsidP="0029124E">
            <w:pPr>
              <w:rPr>
                <w:color w:val="000000" w:themeColor="text1"/>
              </w:rPr>
            </w:pPr>
            <w:r w:rsidRPr="0029124E">
              <w:rPr>
                <w:color w:val="000000" w:themeColor="text1"/>
              </w:rPr>
              <w:t xml:space="preserve">Checking fake ID and client information to avoid fraud  </w:t>
            </w:r>
          </w:p>
          <w:p w14:paraId="2DB300CA" w14:textId="77777777" w:rsidR="0029124E" w:rsidRPr="0029124E" w:rsidRDefault="0029124E" w:rsidP="0029124E">
            <w:pPr>
              <w:rPr>
                <w:color w:val="000000" w:themeColor="text1"/>
              </w:rPr>
            </w:pPr>
            <w:r w:rsidRPr="0029124E">
              <w:rPr>
                <w:color w:val="000000" w:themeColor="text1"/>
              </w:rPr>
              <w:t xml:space="preserve">Ensure that the customer understand any deal about the product  </w:t>
            </w:r>
          </w:p>
          <w:p w14:paraId="4732158E" w14:textId="77777777" w:rsidR="0029124E" w:rsidRPr="0029124E" w:rsidRDefault="0029124E" w:rsidP="0029124E">
            <w:pPr>
              <w:rPr>
                <w:color w:val="000000" w:themeColor="text1"/>
              </w:rPr>
            </w:pPr>
            <w:r w:rsidRPr="0029124E">
              <w:rPr>
                <w:color w:val="000000" w:themeColor="text1"/>
              </w:rPr>
              <w:t xml:space="preserve">Explain the customer who we are and our vision as a company  </w:t>
            </w:r>
          </w:p>
          <w:p w14:paraId="6771D00F" w14:textId="77777777" w:rsidR="0029124E" w:rsidRPr="0029124E" w:rsidRDefault="0029124E" w:rsidP="0029124E">
            <w:pPr>
              <w:rPr>
                <w:color w:val="000000" w:themeColor="text1"/>
              </w:rPr>
            </w:pPr>
            <w:r w:rsidRPr="0029124E">
              <w:rPr>
                <w:color w:val="000000" w:themeColor="text1"/>
              </w:rPr>
              <w:t xml:space="preserve">Manipulate and keep all technology in good condition   </w:t>
            </w:r>
          </w:p>
          <w:p w14:paraId="1447C9BC" w14:textId="77777777" w:rsidR="0029124E" w:rsidRPr="0029124E" w:rsidRDefault="0029124E" w:rsidP="0029124E">
            <w:pPr>
              <w:rPr>
                <w:color w:val="000000" w:themeColor="text1"/>
              </w:rPr>
            </w:pPr>
            <w:r w:rsidRPr="0029124E">
              <w:rPr>
                <w:color w:val="000000" w:themeColor="text1"/>
              </w:rPr>
              <w:t xml:space="preserve">Provide a detailed statement of account to the general overseer at end of every shift  </w:t>
            </w:r>
          </w:p>
          <w:p w14:paraId="2D50F2D9" w14:textId="3D027708" w:rsidR="0029124E" w:rsidRDefault="0029124E" w:rsidP="00E21829"/>
        </w:tc>
      </w:tr>
      <w:tr w:rsidR="00F61DF9" w:rsidRPr="00CF1A49" w14:paraId="3BB68D2C" w14:textId="77777777" w:rsidTr="00F61DF9">
        <w:tc>
          <w:tcPr>
            <w:tcW w:w="9355" w:type="dxa"/>
            <w:tcMar>
              <w:top w:w="216" w:type="dxa"/>
            </w:tcMar>
          </w:tcPr>
          <w:p w14:paraId="460E79A7" w14:textId="77777777" w:rsidR="00B84F69" w:rsidRDefault="00B84F69" w:rsidP="009A0508">
            <w:pPr>
              <w:pStyle w:val="Heading3"/>
              <w:contextualSpacing w:val="0"/>
              <w:outlineLvl w:val="2"/>
            </w:pPr>
          </w:p>
          <w:p w14:paraId="17D9EDAF" w14:textId="4DB73873" w:rsidR="009A0508" w:rsidRPr="00CF1A49" w:rsidRDefault="004F4105" w:rsidP="009A0508">
            <w:pPr>
              <w:pStyle w:val="Heading3"/>
              <w:contextualSpacing w:val="0"/>
              <w:outlineLvl w:val="2"/>
            </w:pPr>
            <w:r>
              <w:t>April</w:t>
            </w:r>
            <w:r w:rsidR="009A0508">
              <w:t xml:space="preserve"> 20</w:t>
            </w:r>
            <w:r>
              <w:t>20</w:t>
            </w:r>
            <w:r w:rsidR="009A0508" w:rsidRPr="00CF1A49">
              <w:t xml:space="preserve"> – </w:t>
            </w:r>
            <w:r>
              <w:t xml:space="preserve">July </w:t>
            </w:r>
            <w:r w:rsidR="009A0508">
              <w:t>20</w:t>
            </w:r>
            <w:r>
              <w:t>20</w:t>
            </w:r>
          </w:p>
          <w:p w14:paraId="2F4FBF96" w14:textId="0C312C4B" w:rsidR="009A0508" w:rsidRPr="00CF1A49" w:rsidRDefault="00B84F69" w:rsidP="009A0508">
            <w:pPr>
              <w:pStyle w:val="Heading2"/>
              <w:contextualSpacing w:val="0"/>
              <w:outlineLvl w:val="1"/>
            </w:pPr>
            <w:r>
              <w:t xml:space="preserve">CUSTOMER SERVICE REPRESENTATIVE </w:t>
            </w:r>
          </w:p>
          <w:p w14:paraId="38CC7E52" w14:textId="7E5EC367" w:rsidR="00B84F69" w:rsidRDefault="00B84F69" w:rsidP="00F61DF9">
            <w:r>
              <w:t>M</w:t>
            </w:r>
            <w:r w:rsidR="00401CCE">
              <w:t>ILLENIUMONESOLUTION</w:t>
            </w:r>
          </w:p>
          <w:p w14:paraId="0A3E5102" w14:textId="77777777" w:rsidR="009A0508" w:rsidRDefault="009A0508" w:rsidP="00B84F69"/>
          <w:p w14:paraId="5418A058" w14:textId="77777777" w:rsidR="0029124E" w:rsidRPr="0029124E" w:rsidRDefault="0029124E" w:rsidP="0029124E">
            <w:pPr>
              <w:rPr>
                <w:color w:val="000000" w:themeColor="text1"/>
              </w:rPr>
            </w:pPr>
            <w:r w:rsidRPr="0029124E">
              <w:rPr>
                <w:color w:val="000000" w:themeColor="text1"/>
              </w:rPr>
              <w:t xml:space="preserve">Learnt all about coffee origins and how to manage Nexpresso engines  </w:t>
            </w:r>
          </w:p>
          <w:p w14:paraId="4FCC42D5" w14:textId="77777777" w:rsidR="0029124E" w:rsidRPr="0029124E" w:rsidRDefault="0029124E" w:rsidP="0029124E">
            <w:pPr>
              <w:rPr>
                <w:color w:val="000000" w:themeColor="text1"/>
              </w:rPr>
            </w:pPr>
            <w:r w:rsidRPr="0029124E">
              <w:rPr>
                <w:color w:val="000000" w:themeColor="text1"/>
              </w:rPr>
              <w:t xml:space="preserve">Resolved customers issues through phone calls by keeping their personal information  </w:t>
            </w:r>
          </w:p>
          <w:p w14:paraId="6A2CD0AD" w14:textId="7D536D66" w:rsidR="0029124E" w:rsidRPr="0029124E" w:rsidRDefault="0029124E" w:rsidP="0029124E">
            <w:pPr>
              <w:rPr>
                <w:color w:val="000000" w:themeColor="text1"/>
              </w:rPr>
            </w:pPr>
            <w:r w:rsidRPr="0029124E">
              <w:rPr>
                <w:color w:val="000000" w:themeColor="text1"/>
              </w:rPr>
              <w:t>( Cancel transaction, keep transaction information saved  , renew account , delete account )</w:t>
            </w:r>
          </w:p>
          <w:p w14:paraId="544E5AE2" w14:textId="77777777" w:rsidR="0029124E" w:rsidRPr="0029124E" w:rsidRDefault="0029124E" w:rsidP="0029124E">
            <w:pPr>
              <w:rPr>
                <w:color w:val="000000" w:themeColor="text1"/>
              </w:rPr>
            </w:pPr>
            <w:r w:rsidRPr="0029124E">
              <w:rPr>
                <w:color w:val="000000" w:themeColor="text1"/>
              </w:rPr>
              <w:t xml:space="preserve">Making all customers’ needs in a manner that reflects positively the company.  </w:t>
            </w:r>
          </w:p>
          <w:p w14:paraId="1A011680" w14:textId="77777777" w:rsidR="004F4105" w:rsidRDefault="004F4105" w:rsidP="00B84F69"/>
          <w:p w14:paraId="36A53343" w14:textId="08461BAC" w:rsidR="004A2A76" w:rsidRPr="00CF1A49" w:rsidRDefault="00D54072" w:rsidP="004A2A76">
            <w:pPr>
              <w:pStyle w:val="Heading3"/>
              <w:contextualSpacing w:val="0"/>
              <w:outlineLvl w:val="2"/>
            </w:pPr>
            <w:r>
              <w:t>March 2014</w:t>
            </w:r>
            <w:r w:rsidR="004A2A76" w:rsidRPr="00CF1A49">
              <w:t xml:space="preserve">– </w:t>
            </w:r>
            <w:r w:rsidR="004A2A76">
              <w:t>J</w:t>
            </w:r>
            <w:r>
              <w:t>Anuary 2015</w:t>
            </w:r>
          </w:p>
          <w:p w14:paraId="7AAC64E2" w14:textId="7EFEE583" w:rsidR="004A2A76" w:rsidRPr="00CF1A49" w:rsidRDefault="00D54072" w:rsidP="004A2A76">
            <w:pPr>
              <w:pStyle w:val="Heading2"/>
              <w:contextualSpacing w:val="0"/>
              <w:outlineLvl w:val="1"/>
            </w:pPr>
            <w:r>
              <w:t xml:space="preserve">Junior </w:t>
            </w:r>
            <w:r w:rsidR="004A2A76">
              <w:t xml:space="preserve">Android developer </w:t>
            </w:r>
            <w:r>
              <w:t>( intern )</w:t>
            </w:r>
          </w:p>
          <w:p w14:paraId="42A7203F" w14:textId="55690A3E" w:rsidR="004A2A76" w:rsidRDefault="004A2A76" w:rsidP="004A2A76">
            <w:r>
              <w:t>FONIX CAMEROON</w:t>
            </w:r>
          </w:p>
          <w:p w14:paraId="208CEB54" w14:textId="39BAD3B3" w:rsidR="004A2A76" w:rsidRDefault="004A2A76" w:rsidP="004A2A76"/>
          <w:p w14:paraId="2175B53C" w14:textId="2F665815" w:rsidR="004A2A76" w:rsidRDefault="004A2A76" w:rsidP="00B84F69">
            <w:r w:rsidRPr="00280754">
              <w:rPr>
                <w:color w:val="000000" w:themeColor="text1"/>
              </w:rPr>
              <w:t xml:space="preserve">Fonix is my family company based in Africa  , Cameroon . I had the privilege  to create an introductory application that explain what the company does  , who are the leaders of the company and connect the company website to the application . It was </w:t>
            </w:r>
            <w:r w:rsidR="00D54072" w:rsidRPr="00280754">
              <w:rPr>
                <w:color w:val="000000" w:themeColor="text1"/>
              </w:rPr>
              <w:t xml:space="preserve"> my first experience to code  such application and that is where came  the passion I have for coding .</w:t>
            </w:r>
          </w:p>
        </w:tc>
      </w:tr>
    </w:tbl>
    <w:sdt>
      <w:sdtPr>
        <w:alias w:val="Education:"/>
        <w:tag w:val="Education:"/>
        <w:id w:val="-1734230291"/>
        <w:placeholder>
          <w:docPart w:val="42B3209DCB5A4AE4ABE01BA9A21646EF"/>
        </w:placeholder>
        <w:temporary/>
        <w:showingPlcHdr/>
        <w15:appearance w15:val="hidden"/>
      </w:sdtPr>
      <w:sdtEndPr/>
      <w:sdtContent>
        <w:p w14:paraId="2521F057" w14:textId="77777777" w:rsidR="00DB4257" w:rsidRPr="00CF1A49" w:rsidRDefault="00DB4257" w:rsidP="00DB4257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DB4257" w:rsidRPr="00CF1A49" w14:paraId="4B3771BC" w14:textId="77777777" w:rsidTr="008C1761">
        <w:tc>
          <w:tcPr>
            <w:tcW w:w="9290" w:type="dxa"/>
          </w:tcPr>
          <w:p w14:paraId="220DEF42" w14:textId="359C4336" w:rsidR="00DB4257" w:rsidRPr="00CF1A49" w:rsidRDefault="00817729" w:rsidP="008C1761">
            <w:pPr>
              <w:pStyle w:val="Heading3"/>
              <w:contextualSpacing w:val="0"/>
              <w:outlineLvl w:val="2"/>
            </w:pPr>
            <w:r>
              <w:t>september</w:t>
            </w:r>
            <w:r w:rsidR="00DB4257" w:rsidRPr="00CF1A49">
              <w:t xml:space="preserve"> </w:t>
            </w:r>
            <w:r w:rsidR="00DB4257">
              <w:t>20</w:t>
            </w:r>
            <w:r>
              <w:t>19 – April 2021</w:t>
            </w:r>
          </w:p>
          <w:p w14:paraId="7BED2D1C" w14:textId="29A2AA5B" w:rsidR="00817729" w:rsidRPr="00627ABD" w:rsidRDefault="00817729" w:rsidP="008C1761">
            <w:pPr>
              <w:pStyle w:val="Heading2"/>
              <w:contextualSpacing w:val="0"/>
              <w:outlineLvl w:val="1"/>
              <w:rPr>
                <w:color w:val="7F7F7F" w:themeColor="text1" w:themeTint="80"/>
              </w:rPr>
            </w:pPr>
            <w:r>
              <w:t xml:space="preserve">Computer Programming </w:t>
            </w:r>
            <w:r w:rsidR="00DB4257">
              <w:t>,</w:t>
            </w:r>
            <w:r w:rsidR="00DB4257" w:rsidRPr="00CF1A49">
              <w:t xml:space="preserve"> </w:t>
            </w:r>
            <w:r w:rsidRPr="00817729">
              <w:rPr>
                <w:color w:val="7F7F7F" w:themeColor="text1" w:themeTint="80"/>
              </w:rPr>
              <w:t>Algonquin College</w:t>
            </w:r>
            <w:r w:rsidR="00627ABD">
              <w:rPr>
                <w:color w:val="7F7F7F" w:themeColor="text1" w:themeTint="80"/>
              </w:rPr>
              <w:t xml:space="preserve"> </w:t>
            </w:r>
          </w:p>
          <w:p w14:paraId="067CDE2A" w14:textId="5A2DE7EE" w:rsidR="00817729" w:rsidRPr="00401CCE" w:rsidRDefault="00627ABD" w:rsidP="00817729">
            <w:pPr>
              <w:pStyle w:val="NormalWeb"/>
              <w:shd w:val="clear" w:color="auto" w:fill="FFFFFF"/>
              <w:spacing w:after="450" w:line="384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401C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</w:t>
            </w:r>
            <w:r w:rsidR="00817729" w:rsidRPr="00401C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 is a 2 years program</w:t>
            </w:r>
            <w:r w:rsidR="00D5407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817729" w:rsidRPr="00401C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that prepares students for a career in software development. </w:t>
            </w:r>
            <w:r w:rsidR="00817729" w:rsidRPr="00401CCE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 xml:space="preserve">The program also specializes in program development strategies (using object-oriented modelling), database design and database administration through </w:t>
            </w:r>
            <w:r w:rsidR="00817729" w:rsidRPr="00817729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leading industry software products such as Oracle and CASE tools</w:t>
            </w:r>
            <w:r w:rsidR="00817729" w:rsidRPr="00401CCE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 xml:space="preserve"> but also programming languages such as </w:t>
            </w:r>
            <w:r w:rsidR="00817729" w:rsidRPr="00401CC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 Java, COBOL, DBMS engines  , PHP , python ,  the study of  object-oriented analysis and design, operating systems and coding in integrated environments, and learn how to debug, test, and maintain codes which are really important.</w:t>
            </w:r>
          </w:p>
          <w:p w14:paraId="6D6EB58A" w14:textId="0AD68330" w:rsidR="00DB4257" w:rsidRPr="00CF1A49" w:rsidRDefault="00DB4257" w:rsidP="0029124E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291303DA" w14:textId="7A5D14EE" w:rsidR="00DB4257" w:rsidRPr="00CF1A49" w:rsidRDefault="008C5C0A" w:rsidP="00DB4257">
      <w:pPr>
        <w:pStyle w:val="Heading1"/>
      </w:pPr>
      <w:r>
        <w:t>Technical Projects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213"/>
        <w:gridCol w:w="4147"/>
      </w:tblGrid>
      <w:tr w:rsidR="00DB4257" w:rsidRPr="006E1507" w14:paraId="555336AE" w14:textId="77777777" w:rsidTr="008C1761">
        <w:tc>
          <w:tcPr>
            <w:tcW w:w="4675" w:type="dxa"/>
          </w:tcPr>
          <w:p w14:paraId="40F008A9" w14:textId="0C153FC3" w:rsidR="00DB4257" w:rsidRDefault="008C5C0A" w:rsidP="008C1761">
            <w:pPr>
              <w:pStyle w:val="ListBullet"/>
              <w:contextualSpacing w:val="0"/>
            </w:pPr>
            <w:r>
              <w:t>HopeFanc App</w:t>
            </w:r>
            <w:r w:rsidR="0019737E">
              <w:t xml:space="preserve"> :</w:t>
            </w:r>
          </w:p>
          <w:p w14:paraId="6B777DFE" w14:textId="4544A215" w:rsidR="0019737E" w:rsidRPr="00B84F69" w:rsidRDefault="008C5C0A" w:rsidP="008C5C0A">
            <w:pPr>
              <w:rPr>
                <w:color w:val="auto"/>
              </w:rPr>
            </w:pPr>
            <w:r w:rsidRPr="00B84F69">
              <w:rPr>
                <w:color w:val="auto"/>
              </w:rPr>
              <w:t xml:space="preserve">This is my personal Church community project . I have been using ( java )  android studio environment  and GitHub  as my project storage This application is already available on playstore </w:t>
            </w:r>
            <w:r w:rsidR="0019737E" w:rsidRPr="00B84F69">
              <w:rPr>
                <w:color w:val="auto"/>
              </w:rPr>
              <w:t xml:space="preserve">with different versions . </w:t>
            </w:r>
          </w:p>
          <w:p w14:paraId="752D11F8" w14:textId="77777777" w:rsidR="00D54072" w:rsidRDefault="00D54072" w:rsidP="008C5C0A"/>
          <w:p w14:paraId="4FB675C8" w14:textId="77777777" w:rsidR="000B0822" w:rsidRDefault="008C5C0A" w:rsidP="000B0822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lastRenderedPageBreak/>
              <w:t>GitHub Link:</w:t>
            </w:r>
            <w:r>
              <w:rPr>
                <w:rFonts w:ascii="Segoe UI" w:eastAsia="Segoe UI" w:hAnsi="Segoe UI" w:cs="Segoe UI"/>
              </w:rPr>
              <w:t xml:space="preserve"> </w:t>
            </w:r>
            <w:r>
              <w:t xml:space="preserve"> </w:t>
            </w:r>
            <w:hyperlink r:id="rId10" w:tgtFrame="_blank" w:history="1">
              <w:r w:rsidR="000B0822" w:rsidRPr="000B0822">
                <w:rPr>
                  <w:rStyle w:val="Hyperlink"/>
                  <w:rFonts w:cstheme="minorHAnsi"/>
                  <w:color w:val="002060"/>
                </w:rPr>
                <w:t>https://github.com/BrahimT/hopeFanc/tree/hopeforallnation2</w:t>
              </w:r>
            </w:hyperlink>
          </w:p>
          <w:p w14:paraId="25D16209" w14:textId="52E831A1" w:rsidR="000B0822" w:rsidRDefault="00336D70" w:rsidP="000B0822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Google play store</w:t>
            </w:r>
            <w:r>
              <w:t>:</w:t>
            </w:r>
            <w:r>
              <w:rPr>
                <w:rFonts w:ascii="Segoe UI" w:eastAsia="Segoe UI" w:hAnsi="Segoe UI" w:cs="Segoe UI"/>
              </w:rPr>
              <w:t xml:space="preserve"> </w:t>
            </w:r>
            <w:r>
              <w:t xml:space="preserve"> </w:t>
            </w:r>
          </w:p>
          <w:p w14:paraId="052BBA92" w14:textId="2A633035" w:rsidR="0029124E" w:rsidRDefault="00336D70" w:rsidP="0029124E">
            <w:hyperlink r:id="rId11" w:history="1">
              <w:r w:rsidRPr="00336D70">
                <w:rPr>
                  <w:rStyle w:val="Hyperlink"/>
                  <w:color w:val="002060"/>
                </w:rPr>
                <w:t>Hope for all Nations church – Applications sur Google Play</w:t>
              </w:r>
            </w:hyperlink>
          </w:p>
          <w:p w14:paraId="3A3D2F1B" w14:textId="77777777" w:rsidR="00336D70" w:rsidRDefault="00336D70" w:rsidP="0029124E"/>
          <w:p w14:paraId="538909EB" w14:textId="676E7C36" w:rsidR="00DB4257" w:rsidRDefault="0019737E" w:rsidP="008C1761">
            <w:pPr>
              <w:pStyle w:val="ListBullet"/>
              <w:contextualSpacing w:val="0"/>
            </w:pPr>
            <w:r>
              <w:t xml:space="preserve">Web </w:t>
            </w:r>
            <w:r w:rsidR="00336D70">
              <w:t>Application:</w:t>
            </w:r>
          </w:p>
          <w:p w14:paraId="5EB591CC" w14:textId="212AB1DE" w:rsidR="0019737E" w:rsidRPr="00B84F69" w:rsidRDefault="0019737E" w:rsidP="0019737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color w:val="auto"/>
              </w:rPr>
            </w:pPr>
            <w:r w:rsidRPr="00B84F69">
              <w:rPr>
                <w:color w:val="auto"/>
              </w:rPr>
              <w:t xml:space="preserve">It is a group project based on frontend and backend programming. It was my first experience managing JSP, HIBBERNATE, SERVLETS </w:t>
            </w:r>
            <w:r w:rsidR="007A0CF7">
              <w:rPr>
                <w:color w:val="auto"/>
              </w:rPr>
              <w:t>,jpa, Jdbc</w:t>
            </w:r>
            <w:r w:rsidRPr="00B84F69">
              <w:rPr>
                <w:color w:val="auto"/>
              </w:rPr>
              <w:t xml:space="preserve"> and apache NetBeans IntelliJ environment with some spring framework .</w:t>
            </w:r>
          </w:p>
          <w:p w14:paraId="3CBAE266" w14:textId="6795C886" w:rsidR="0019737E" w:rsidRDefault="0019737E" w:rsidP="0019737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GitHub Link:</w:t>
            </w:r>
            <w:r>
              <w:rPr>
                <w:rFonts w:ascii="Segoe UI" w:eastAsia="Segoe UI" w:hAnsi="Segoe UI" w:cs="Segoe UI"/>
              </w:rPr>
              <w:t xml:space="preserve"> </w:t>
            </w:r>
            <w:r>
              <w:t xml:space="preserve"> </w:t>
            </w:r>
          </w:p>
          <w:p w14:paraId="783AB250" w14:textId="1D5C5813" w:rsidR="0019737E" w:rsidRPr="00763258" w:rsidRDefault="00615CD9" w:rsidP="0019737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color w:val="002060"/>
              </w:rPr>
            </w:pPr>
            <w:hyperlink r:id="rId12" w:history="1">
              <w:r w:rsidR="0019737E" w:rsidRPr="00763258">
                <w:rPr>
                  <w:rStyle w:val="Hyperlink"/>
                  <w:rFonts w:ascii="Segoe UI" w:eastAsia="Segoe UI" w:hAnsi="Segoe UI" w:cs="Segoe UI"/>
                  <w:color w:val="002060"/>
                </w:rPr>
                <w:t>https://github.com/BrahimT/WE</w:t>
              </w:r>
            </w:hyperlink>
            <w:hyperlink r:id="rId13" w:history="1">
              <w:r w:rsidR="0019737E" w:rsidRPr="00763258">
                <w:rPr>
                  <w:rStyle w:val="Hyperlink"/>
                  <w:rFonts w:ascii="Segoe UI" w:eastAsia="Segoe UI" w:hAnsi="Segoe UI" w:cs="Segoe UI"/>
                  <w:color w:val="002060"/>
                </w:rPr>
                <w:t>B</w:t>
              </w:r>
            </w:hyperlink>
            <w:hyperlink r:id="rId14" w:history="1">
              <w:r w:rsidR="0019737E" w:rsidRPr="00763258">
                <w:rPr>
                  <w:rStyle w:val="Hyperlink"/>
                  <w:rFonts w:ascii="Segoe UI" w:eastAsia="Segoe UI" w:hAnsi="Segoe UI" w:cs="Segoe UI"/>
                  <w:color w:val="002060"/>
                </w:rPr>
                <w:t>-</w:t>
              </w:r>
            </w:hyperlink>
            <w:hyperlink r:id="rId15" w:history="1">
              <w:r w:rsidR="0019737E" w:rsidRPr="00763258">
                <w:rPr>
                  <w:rStyle w:val="Hyperlink"/>
                  <w:rFonts w:ascii="Segoe UI" w:eastAsia="Segoe UI" w:hAnsi="Segoe UI" w:cs="Segoe UI"/>
                  <w:color w:val="002060"/>
                </w:rPr>
                <w:t>AP</w:t>
              </w:r>
            </w:hyperlink>
            <w:hyperlink r:id="rId16" w:history="1">
              <w:r w:rsidR="0019737E" w:rsidRPr="00763258">
                <w:rPr>
                  <w:rStyle w:val="Hyperlink"/>
                  <w:rFonts w:ascii="Segoe UI" w:eastAsia="Segoe UI" w:hAnsi="Segoe UI" w:cs="Segoe UI"/>
                  <w:color w:val="002060"/>
                </w:rPr>
                <w:t>P</w:t>
              </w:r>
            </w:hyperlink>
          </w:p>
          <w:p w14:paraId="3E2F1B5A" w14:textId="77777777" w:rsidR="0019737E" w:rsidRDefault="0019737E" w:rsidP="0019737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22024414" w14:textId="11F9E5A6" w:rsidR="004F4105" w:rsidRDefault="0029124E" w:rsidP="009922C6">
            <w:pPr>
              <w:pStyle w:val="ListBullet"/>
              <w:contextualSpacing w:val="0"/>
            </w:pPr>
            <w:r>
              <w:t>Web forms ( Django )</w:t>
            </w:r>
          </w:p>
          <w:p w14:paraId="784A2DBF" w14:textId="77777777" w:rsidR="003F2C93" w:rsidRPr="00401CCE" w:rsidRDefault="003F2C93" w:rsidP="003F2C93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color w:val="000000" w:themeColor="text1"/>
              </w:rPr>
            </w:pPr>
            <w:r w:rsidRPr="00401CCE">
              <w:rPr>
                <w:color w:val="000000" w:themeColor="text1"/>
              </w:rPr>
              <w:t>In this project , I am using MySQL , crud system and Django framework  to make user interactions forms  . I had the pleasure to travel through the potential and power of Python Language.</w:t>
            </w:r>
          </w:p>
          <w:p w14:paraId="5C32435C" w14:textId="77777777" w:rsidR="009922C6" w:rsidRDefault="009922C6" w:rsidP="00B95C4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GitHub Li</w:t>
            </w:r>
            <w:r w:rsidR="007A0CF7">
              <w:t>nk:</w:t>
            </w:r>
          </w:p>
          <w:p w14:paraId="2B72BD9F" w14:textId="1F684261" w:rsidR="00083E24" w:rsidRDefault="00083E24" w:rsidP="00083E24">
            <w:r>
              <w:t xml:space="preserve">    </w:t>
            </w:r>
            <w:r w:rsidRPr="00083E24">
              <w:rPr>
                <w:color w:val="002060"/>
              </w:rPr>
              <w:t xml:space="preserve">  </w:t>
            </w:r>
            <w:hyperlink r:id="rId17" w:history="1">
              <w:r w:rsidRPr="00083E24">
                <w:rPr>
                  <w:rStyle w:val="Hyperlink"/>
                  <w:color w:val="002060"/>
                </w:rPr>
                <w:t>https://github.com/BrahimT/user-interaction-django</w:t>
              </w:r>
            </w:hyperlink>
          </w:p>
          <w:p w14:paraId="4B4E63FF" w14:textId="0931CAB5" w:rsidR="007A0CF7" w:rsidRPr="006E1507" w:rsidRDefault="007A0CF7" w:rsidP="00B95C4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195F0F7F" w14:textId="57764875" w:rsidR="00DB4257" w:rsidRPr="00763258" w:rsidRDefault="0019737E" w:rsidP="008C1761">
            <w:pPr>
              <w:pStyle w:val="ListBullet"/>
              <w:contextualSpacing w:val="0"/>
              <w:rPr>
                <w:rFonts w:cstheme="minorHAnsi"/>
              </w:rPr>
            </w:pPr>
            <w:r w:rsidRPr="00763258">
              <w:rPr>
                <w:rFonts w:cstheme="minorHAnsi"/>
              </w:rPr>
              <w:lastRenderedPageBreak/>
              <w:t>Android Labs</w:t>
            </w:r>
          </w:p>
          <w:p w14:paraId="5A16BE43" w14:textId="1BF16224" w:rsidR="0019737E" w:rsidRPr="00B84F69" w:rsidRDefault="0019737E" w:rsidP="0019737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cstheme="minorHAnsi"/>
                <w:color w:val="auto"/>
              </w:rPr>
            </w:pPr>
            <w:r w:rsidRPr="00B84F69">
              <w:rPr>
                <w:rFonts w:cstheme="minorHAnsi"/>
                <w:color w:val="auto"/>
              </w:rPr>
              <w:t>This is chat application project  in which the user can login and create his /her profile , check the weather with many branches illustrating the android development conception and cycles based on my android development course .</w:t>
            </w:r>
          </w:p>
          <w:p w14:paraId="16691C88" w14:textId="77777777" w:rsidR="00D54072" w:rsidRDefault="00D54072" w:rsidP="0019737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cstheme="minorHAnsi"/>
              </w:rPr>
            </w:pPr>
          </w:p>
          <w:p w14:paraId="164ECFA1" w14:textId="04A05853" w:rsidR="0019737E" w:rsidRPr="00763258" w:rsidRDefault="0019737E" w:rsidP="0019737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cstheme="minorHAnsi"/>
              </w:rPr>
            </w:pPr>
            <w:r w:rsidRPr="00763258">
              <w:rPr>
                <w:rFonts w:cstheme="minorHAnsi"/>
              </w:rPr>
              <w:t>GitHub Link:</w:t>
            </w:r>
            <w:r w:rsidRPr="00763258">
              <w:rPr>
                <w:rFonts w:eastAsia="Segoe UI" w:cstheme="minorHAnsi"/>
              </w:rPr>
              <w:t xml:space="preserve"> </w:t>
            </w:r>
            <w:r w:rsidRPr="00763258">
              <w:rPr>
                <w:rFonts w:cstheme="minorHAnsi"/>
              </w:rPr>
              <w:t xml:space="preserve"> </w:t>
            </w:r>
          </w:p>
          <w:p w14:paraId="13E9370D" w14:textId="2BA247CF" w:rsidR="0019737E" w:rsidRPr="00763258" w:rsidRDefault="00615CD9" w:rsidP="0019737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cstheme="minorHAnsi"/>
              </w:rPr>
            </w:pPr>
            <w:hyperlink r:id="rId18" w:history="1">
              <w:r w:rsidR="0019737E" w:rsidRPr="00763258">
                <w:rPr>
                  <w:rStyle w:val="Hyperlink"/>
                  <w:rFonts w:cstheme="minorHAnsi"/>
                  <w:color w:val="002060"/>
                </w:rPr>
                <w:t>https://github.com/BrahimT/AndroidLabs</w:t>
              </w:r>
            </w:hyperlink>
          </w:p>
          <w:p w14:paraId="6AEADCF0" w14:textId="77777777" w:rsidR="0019737E" w:rsidRPr="00763258" w:rsidRDefault="0019737E" w:rsidP="0019737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cstheme="minorHAnsi"/>
              </w:rPr>
            </w:pPr>
          </w:p>
          <w:p w14:paraId="6EE23727" w14:textId="43116A6B" w:rsidR="00DB4257" w:rsidRPr="00763258" w:rsidRDefault="00763258" w:rsidP="008C1761">
            <w:pPr>
              <w:pStyle w:val="ListBullet"/>
              <w:contextualSpacing w:val="0"/>
              <w:rPr>
                <w:rFonts w:cstheme="minorHAnsi"/>
              </w:rPr>
            </w:pPr>
            <w:r w:rsidRPr="00763258">
              <w:rPr>
                <w:rFonts w:cstheme="minorHAnsi"/>
              </w:rPr>
              <w:t>Land-Registry</w:t>
            </w:r>
          </w:p>
          <w:p w14:paraId="57B26A37" w14:textId="4A6F5DF6" w:rsidR="00763258" w:rsidRPr="00763258" w:rsidRDefault="00763258" w:rsidP="00763258">
            <w:pPr>
              <w:shd w:val="clear" w:color="auto" w:fill="FFFFFF"/>
              <w:rPr>
                <w:rFonts w:eastAsia="Times New Roman" w:cstheme="minorHAnsi"/>
                <w:color w:val="auto"/>
              </w:rPr>
            </w:pPr>
            <w:r>
              <w:rPr>
                <w:rFonts w:eastAsia="Times New Roman" w:cstheme="minorHAnsi"/>
                <w:color w:val="auto"/>
              </w:rPr>
              <w:t xml:space="preserve">The purpose </w:t>
            </w:r>
            <w:r w:rsidRPr="00763258">
              <w:rPr>
                <w:rFonts w:eastAsia="Times New Roman" w:cstheme="minorHAnsi"/>
                <w:color w:val="auto"/>
              </w:rPr>
              <w:t>of this project is to build a land registry</w:t>
            </w:r>
            <w:r>
              <w:rPr>
                <w:rFonts w:eastAsia="Times New Roman" w:cstheme="minorHAnsi"/>
                <w:color w:val="auto"/>
              </w:rPr>
              <w:t xml:space="preserve"> Gui</w:t>
            </w:r>
            <w:r w:rsidRPr="00763258">
              <w:rPr>
                <w:rFonts w:eastAsia="Times New Roman" w:cstheme="minorHAnsi"/>
                <w:color w:val="auto"/>
              </w:rPr>
              <w:t xml:space="preserve">, that is, an application that allows </w:t>
            </w:r>
          </w:p>
          <w:p w14:paraId="72A19D30" w14:textId="2D1A09F8" w:rsidR="00763258" w:rsidRDefault="00763258" w:rsidP="00763258">
            <w:pPr>
              <w:shd w:val="clear" w:color="auto" w:fill="FFFFFF"/>
              <w:rPr>
                <w:rFonts w:eastAsia="Times New Roman" w:cstheme="minorHAnsi"/>
                <w:color w:val="auto"/>
              </w:rPr>
            </w:pPr>
            <w:r w:rsidRPr="00763258">
              <w:rPr>
                <w:rFonts w:eastAsia="Times New Roman" w:cstheme="minorHAnsi"/>
                <w:color w:val="auto"/>
              </w:rPr>
              <w:t>a user to register a piece of land of a requested size and location</w:t>
            </w:r>
            <w:r>
              <w:rPr>
                <w:rFonts w:eastAsia="Times New Roman" w:cstheme="minorHAnsi"/>
                <w:color w:val="auto"/>
              </w:rPr>
              <w:t xml:space="preserve">. </w:t>
            </w:r>
          </w:p>
          <w:p w14:paraId="3E09D6DB" w14:textId="4E695F45" w:rsidR="00763258" w:rsidRPr="00763258" w:rsidRDefault="00763258" w:rsidP="0076325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rFonts w:cstheme="minorHAnsi"/>
              </w:rPr>
            </w:pPr>
          </w:p>
          <w:p w14:paraId="794FC28E" w14:textId="0F3BEC36" w:rsidR="0029124E" w:rsidRPr="0029124E" w:rsidRDefault="00401CCE" w:rsidP="0029124E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29124E" w:rsidRPr="00763258">
              <w:rPr>
                <w:rFonts w:cstheme="minorHAnsi"/>
              </w:rPr>
              <w:t>GitHub Link:</w:t>
            </w:r>
            <w:r w:rsidR="0029124E" w:rsidRPr="00763258">
              <w:rPr>
                <w:rFonts w:eastAsia="Segoe UI" w:cstheme="minorHAnsi"/>
              </w:rPr>
              <w:t xml:space="preserve"> </w:t>
            </w:r>
            <w:r w:rsidR="0029124E" w:rsidRPr="00763258">
              <w:rPr>
                <w:rFonts w:cstheme="minorHAnsi"/>
              </w:rPr>
              <w:t xml:space="preserve"> </w:t>
            </w:r>
          </w:p>
          <w:p w14:paraId="5AFD2F3B" w14:textId="18E0181A" w:rsidR="00763258" w:rsidRPr="00B84F69" w:rsidRDefault="00401CCE" w:rsidP="00763258">
            <w:pPr>
              <w:shd w:val="clear" w:color="auto" w:fill="FFFFFF"/>
              <w:rPr>
                <w:rFonts w:eastAsia="Times New Roman" w:cstheme="minorHAnsi"/>
                <w:color w:val="002060"/>
              </w:rPr>
            </w:pPr>
            <w:r>
              <w:rPr>
                <w:rFonts w:eastAsia="Times New Roman" w:cstheme="minorHAnsi"/>
                <w:color w:val="002060"/>
              </w:rPr>
              <w:t xml:space="preserve"> </w:t>
            </w:r>
            <w:r w:rsidRPr="000B0822">
              <w:rPr>
                <w:rFonts w:eastAsia="Times New Roman" w:cstheme="minorHAnsi"/>
                <w:color w:val="002060"/>
              </w:rPr>
              <w:t xml:space="preserve">       </w:t>
            </w:r>
            <w:hyperlink r:id="rId19" w:history="1">
              <w:r w:rsidRPr="000B0822">
                <w:rPr>
                  <w:rStyle w:val="Hyperlink"/>
                  <w:rFonts w:eastAsia="Times New Roman" w:cstheme="minorHAnsi"/>
                  <w:color w:val="002060"/>
                </w:rPr>
                <w:t>https://github.com/BrahimT/Land-registry</w:t>
              </w:r>
            </w:hyperlink>
          </w:p>
          <w:p w14:paraId="0E2C58F3" w14:textId="77777777" w:rsidR="00763258" w:rsidRPr="00763258" w:rsidRDefault="00763258" w:rsidP="00B84F69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cstheme="minorHAnsi"/>
              </w:rPr>
            </w:pPr>
          </w:p>
          <w:p w14:paraId="09D06262" w14:textId="77777777" w:rsidR="00DB4257" w:rsidRDefault="009922C6" w:rsidP="008C1761">
            <w:pPr>
              <w:pStyle w:val="ListBullet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WildRoga Application </w:t>
            </w:r>
          </w:p>
          <w:p w14:paraId="1CCA0AC3" w14:textId="2BE80856" w:rsidR="009922C6" w:rsidRPr="00401CCE" w:rsidRDefault="009922C6" w:rsidP="009922C6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cstheme="minorHAnsi"/>
                <w:color w:val="000000" w:themeColor="text1"/>
              </w:rPr>
            </w:pPr>
            <w:r w:rsidRPr="00401CCE">
              <w:rPr>
                <w:rFonts w:cstheme="minorHAnsi"/>
                <w:color w:val="000000" w:themeColor="text1"/>
              </w:rPr>
              <w:t>This is a yoga application made for a small business owner in which she can share and provide  yoga events , activities and live video lessons online with her students .</w:t>
            </w:r>
            <w:r w:rsidR="00401CCE" w:rsidRPr="00401CCE">
              <w:rPr>
                <w:rFonts w:cstheme="minorHAnsi"/>
                <w:color w:val="000000" w:themeColor="text1"/>
              </w:rPr>
              <w:t>She was actually a client of Algonquin College .</w:t>
            </w:r>
          </w:p>
          <w:p w14:paraId="0E0B913E" w14:textId="77777777" w:rsidR="009922C6" w:rsidRDefault="009922C6" w:rsidP="009922C6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GitHub Link:</w:t>
            </w:r>
            <w:r>
              <w:rPr>
                <w:rFonts w:ascii="Segoe UI" w:eastAsia="Segoe UI" w:hAnsi="Segoe UI" w:cs="Segoe UI"/>
              </w:rPr>
              <w:t xml:space="preserve"> </w:t>
            </w:r>
            <w:r>
              <w:t xml:space="preserve"> </w:t>
            </w:r>
          </w:p>
          <w:p w14:paraId="776ABFF6" w14:textId="25B40C86" w:rsidR="009922C6" w:rsidRPr="00763258" w:rsidRDefault="00615CD9" w:rsidP="009922C6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cstheme="minorHAnsi"/>
              </w:rPr>
            </w:pPr>
            <w:hyperlink r:id="rId20" w:tgtFrame="_blank" w:history="1">
              <w:r w:rsidR="007A0CF7" w:rsidRPr="007A0CF7">
                <w:rPr>
                  <w:rStyle w:val="Hyperlink"/>
                  <w:rFonts w:ascii="Arial" w:hAnsi="Arial" w:cs="Arial"/>
                  <w:color w:val="002060"/>
                  <w:shd w:val="clear" w:color="auto" w:fill="FFFFFF"/>
                </w:rPr>
                <w:t>https://github.com/BrahimT/WildRoga</w:t>
              </w:r>
            </w:hyperlink>
          </w:p>
        </w:tc>
      </w:tr>
    </w:tbl>
    <w:p w14:paraId="746583DB" w14:textId="1E1A3C33" w:rsidR="00DB4257" w:rsidRPr="00CF1A49" w:rsidRDefault="008C5C0A" w:rsidP="00DB4257">
      <w:pPr>
        <w:pStyle w:val="Heading1"/>
      </w:pPr>
      <w:r>
        <w:lastRenderedPageBreak/>
        <w:t>Technical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401CCE" w:rsidRPr="00401CCE" w14:paraId="25C707D3" w14:textId="77777777" w:rsidTr="008C1761">
        <w:tc>
          <w:tcPr>
            <w:tcW w:w="4675" w:type="dxa"/>
          </w:tcPr>
          <w:p w14:paraId="75804FCF" w14:textId="74C06728" w:rsidR="00DB4257" w:rsidRPr="00401CCE" w:rsidRDefault="009922C6" w:rsidP="008C1761">
            <w:pPr>
              <w:pStyle w:val="ListBullet"/>
              <w:contextualSpacing w:val="0"/>
              <w:rPr>
                <w:color w:val="000000" w:themeColor="text1"/>
              </w:rPr>
            </w:pPr>
            <w:r w:rsidRPr="00401CCE">
              <w:rPr>
                <w:color w:val="000000" w:themeColor="text1"/>
              </w:rPr>
              <w:t>Object oriented programming  and design pattern</w:t>
            </w:r>
          </w:p>
          <w:p w14:paraId="56829DBA" w14:textId="19E929AE" w:rsidR="00DB4257" w:rsidRPr="00401CCE" w:rsidRDefault="009922C6" w:rsidP="008C1761">
            <w:pPr>
              <w:pStyle w:val="ListBullet"/>
              <w:contextualSpacing w:val="0"/>
              <w:rPr>
                <w:color w:val="000000" w:themeColor="text1"/>
              </w:rPr>
            </w:pPr>
            <w:r w:rsidRPr="00401CCE">
              <w:rPr>
                <w:color w:val="000000" w:themeColor="text1"/>
              </w:rPr>
              <w:t>Business Programming</w:t>
            </w:r>
          </w:p>
          <w:p w14:paraId="4571FF00" w14:textId="77777777" w:rsidR="00DB4257" w:rsidRPr="00401CCE" w:rsidRDefault="009922C6" w:rsidP="008C1761">
            <w:pPr>
              <w:pStyle w:val="ListBullet"/>
              <w:contextualSpacing w:val="0"/>
              <w:rPr>
                <w:color w:val="000000" w:themeColor="text1"/>
              </w:rPr>
            </w:pPr>
            <w:r w:rsidRPr="00401CCE">
              <w:rPr>
                <w:color w:val="000000" w:themeColor="text1"/>
              </w:rPr>
              <w:t>System analysis and design</w:t>
            </w:r>
          </w:p>
          <w:p w14:paraId="117529BB" w14:textId="44C66D79" w:rsidR="009922C6" w:rsidRPr="00401CCE" w:rsidRDefault="00401CCE" w:rsidP="008C1761">
            <w:pPr>
              <w:pStyle w:val="ListBullet"/>
              <w:contextualSpacing w:val="0"/>
              <w:rPr>
                <w:color w:val="000000" w:themeColor="text1"/>
              </w:rPr>
            </w:pPr>
            <w:r w:rsidRPr="00401CCE">
              <w:rPr>
                <w:color w:val="000000" w:themeColor="text1"/>
              </w:rPr>
              <w:t xml:space="preserve">Java language , Css, HTML, JavaScript, SQL, MySQL ,MS Access ,PostgreSQL , Oracle </w:t>
            </w:r>
            <w:r>
              <w:rPr>
                <w:color w:val="000000" w:themeColor="text1"/>
              </w:rPr>
              <w:t xml:space="preserve"> , hibernate .spring framework , python</w:t>
            </w:r>
            <w:r w:rsidR="0028075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,mongodB, neoj4 </w:t>
            </w:r>
          </w:p>
          <w:p w14:paraId="6BE9C734" w14:textId="0B2F5ECF" w:rsidR="00401CCE" w:rsidRPr="00401CCE" w:rsidRDefault="00401CCE" w:rsidP="008C1761">
            <w:pPr>
              <w:pStyle w:val="ListBullet"/>
              <w:contextualSpacing w:val="0"/>
              <w:rPr>
                <w:color w:val="000000" w:themeColor="text1"/>
              </w:rPr>
            </w:pPr>
            <w:r w:rsidRPr="00401CCE">
              <w:rPr>
                <w:color w:val="000000" w:themeColor="text1"/>
              </w:rPr>
              <w:t xml:space="preserve">Proficiency in GitHub   management </w:t>
            </w:r>
          </w:p>
        </w:tc>
        <w:tc>
          <w:tcPr>
            <w:tcW w:w="4675" w:type="dxa"/>
            <w:tcMar>
              <w:left w:w="360" w:type="dxa"/>
            </w:tcMar>
          </w:tcPr>
          <w:p w14:paraId="028BFF8B" w14:textId="78759085" w:rsidR="00DB4257" w:rsidRPr="00401CCE" w:rsidRDefault="009922C6" w:rsidP="008C1761">
            <w:pPr>
              <w:pStyle w:val="ListBullet"/>
              <w:contextualSpacing w:val="0"/>
              <w:rPr>
                <w:color w:val="000000" w:themeColor="text1"/>
              </w:rPr>
            </w:pPr>
            <w:r w:rsidRPr="00401CCE">
              <w:rPr>
                <w:color w:val="000000" w:themeColor="text1"/>
              </w:rPr>
              <w:t xml:space="preserve">Application development ( android studio with kotlin and java , java EE , </w:t>
            </w:r>
            <w:r w:rsidR="006069C8">
              <w:rPr>
                <w:color w:val="000000" w:themeColor="text1"/>
              </w:rPr>
              <w:t>flutter</w:t>
            </w:r>
            <w:r w:rsidRPr="00401CCE">
              <w:rPr>
                <w:color w:val="000000" w:themeColor="text1"/>
              </w:rPr>
              <w:t>)</w:t>
            </w:r>
          </w:p>
          <w:p w14:paraId="4FD72F78" w14:textId="4B641B25" w:rsidR="00DB4257" w:rsidRPr="00401CCE" w:rsidRDefault="009922C6" w:rsidP="008C1761">
            <w:pPr>
              <w:pStyle w:val="ListBullet"/>
              <w:contextualSpacing w:val="0"/>
              <w:rPr>
                <w:color w:val="000000" w:themeColor="text1"/>
              </w:rPr>
            </w:pPr>
            <w:r w:rsidRPr="00401CCE">
              <w:rPr>
                <w:color w:val="000000" w:themeColor="text1"/>
              </w:rPr>
              <w:t>Web design and programming</w:t>
            </w:r>
          </w:p>
          <w:p w14:paraId="5A723374" w14:textId="5EBAEB88" w:rsidR="009922C6" w:rsidRPr="00401CCE" w:rsidRDefault="009922C6" w:rsidP="008C1761">
            <w:pPr>
              <w:pStyle w:val="ListBullet"/>
              <w:contextualSpacing w:val="0"/>
              <w:rPr>
                <w:color w:val="000000" w:themeColor="text1"/>
              </w:rPr>
            </w:pPr>
            <w:r w:rsidRPr="00401CCE">
              <w:rPr>
                <w:color w:val="000000" w:themeColor="text1"/>
              </w:rPr>
              <w:t xml:space="preserve">Software development </w:t>
            </w:r>
          </w:p>
          <w:p w14:paraId="0D44DC60" w14:textId="796FFA80" w:rsidR="00DB4257" w:rsidRPr="00401CCE" w:rsidRDefault="009922C6" w:rsidP="008C1761">
            <w:pPr>
              <w:pStyle w:val="ListBullet"/>
              <w:contextualSpacing w:val="0"/>
              <w:rPr>
                <w:color w:val="000000" w:themeColor="text1"/>
              </w:rPr>
            </w:pPr>
            <w:r w:rsidRPr="00401CCE">
              <w:rPr>
                <w:color w:val="000000" w:themeColor="text1"/>
              </w:rPr>
              <w:t>Database Management system</w:t>
            </w:r>
          </w:p>
        </w:tc>
      </w:tr>
    </w:tbl>
    <w:p w14:paraId="5F83DEED" w14:textId="77777777" w:rsidR="00DB4257" w:rsidRPr="00401CCE" w:rsidRDefault="00DB4257" w:rsidP="00DB4257">
      <w:pPr>
        <w:pStyle w:val="ListBullet"/>
        <w:numPr>
          <w:ilvl w:val="0"/>
          <w:numId w:val="0"/>
        </w:numPr>
        <w:rPr>
          <w:color w:val="000000" w:themeColor="text1"/>
        </w:rPr>
      </w:pPr>
    </w:p>
    <w:p w14:paraId="339FD637" w14:textId="77777777" w:rsidR="00401CCE" w:rsidRDefault="00401CCE"/>
    <w:p w14:paraId="2C3D0C5C" w14:textId="77231DC8" w:rsidR="00401CCE" w:rsidRPr="00CF1A49" w:rsidRDefault="00401CCE" w:rsidP="00401CCE">
      <w:pPr>
        <w:pStyle w:val="Heading1"/>
      </w:pPr>
      <w:r>
        <w:t>References</w:t>
      </w:r>
    </w:p>
    <w:p w14:paraId="7D7D9D7C" w14:textId="36E5187B" w:rsidR="004A2A76" w:rsidRDefault="004A2A76" w:rsidP="004A2A76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A2A76">
        <w:rPr>
          <w:rFonts w:ascii="Calibri" w:eastAsia="Times New Roman" w:hAnsi="Calibri" w:cs="Calibri"/>
          <w:color w:val="000000"/>
        </w:rPr>
        <w:t>Shahriar (Shawn) Emami</w:t>
      </w:r>
      <w:r>
        <w:rPr>
          <w:rFonts w:ascii="Calibri" w:eastAsia="Times New Roman" w:hAnsi="Calibri" w:cs="Calibri"/>
          <w:color w:val="000000"/>
        </w:rPr>
        <w:t xml:space="preserve"> </w:t>
      </w:r>
    </w:p>
    <w:p w14:paraId="0DE8F7AF" w14:textId="6069FFEF" w:rsidR="004A2A76" w:rsidRPr="004A2A76" w:rsidRDefault="004A2A76" w:rsidP="004A2A76">
      <w:p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Java Professor at Algonquin </w:t>
      </w:r>
    </w:p>
    <w:p w14:paraId="570F9E66" w14:textId="77777777" w:rsidR="004A2A76" w:rsidRPr="004A2A76" w:rsidRDefault="004A2A76" w:rsidP="004A2A76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A2A76">
        <w:rPr>
          <w:rFonts w:ascii="Calibri" w:eastAsia="Times New Roman" w:hAnsi="Calibri" w:cs="Calibri"/>
          <w:color w:val="000000"/>
        </w:rPr>
        <w:t>emamis@algonquincollege.com</w:t>
      </w:r>
    </w:p>
    <w:p w14:paraId="2F6A7296" w14:textId="11626031" w:rsidR="00E21829" w:rsidRDefault="00E21829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sectPr w:rsidR="00E21829" w:rsidSect="005A1B10">
      <w:footerReference w:type="default" r:id="rId21"/>
      <w:headerReference w:type="first" r:id="rId2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2AFBD" w14:textId="77777777" w:rsidR="00615CD9" w:rsidRDefault="00615CD9" w:rsidP="0068194B">
      <w:r>
        <w:separator/>
      </w:r>
    </w:p>
    <w:p w14:paraId="710CBE26" w14:textId="77777777" w:rsidR="00615CD9" w:rsidRDefault="00615CD9"/>
    <w:p w14:paraId="10E7A581" w14:textId="77777777" w:rsidR="00615CD9" w:rsidRDefault="00615CD9"/>
  </w:endnote>
  <w:endnote w:type="continuationSeparator" w:id="0">
    <w:p w14:paraId="1C2B5574" w14:textId="77777777" w:rsidR="00615CD9" w:rsidRDefault="00615CD9" w:rsidP="0068194B">
      <w:r>
        <w:continuationSeparator/>
      </w:r>
    </w:p>
    <w:p w14:paraId="457A018E" w14:textId="77777777" w:rsidR="00615CD9" w:rsidRDefault="00615CD9"/>
    <w:p w14:paraId="749A8A30" w14:textId="77777777" w:rsidR="00615CD9" w:rsidRDefault="00615C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1675B6" w14:textId="4CBA56BA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35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83BC4" w14:textId="77777777" w:rsidR="00615CD9" w:rsidRDefault="00615CD9" w:rsidP="0068194B">
      <w:r>
        <w:separator/>
      </w:r>
    </w:p>
    <w:p w14:paraId="6E899C20" w14:textId="77777777" w:rsidR="00615CD9" w:rsidRDefault="00615CD9"/>
    <w:p w14:paraId="3037743B" w14:textId="77777777" w:rsidR="00615CD9" w:rsidRDefault="00615CD9"/>
  </w:footnote>
  <w:footnote w:type="continuationSeparator" w:id="0">
    <w:p w14:paraId="02D42B73" w14:textId="77777777" w:rsidR="00615CD9" w:rsidRDefault="00615CD9" w:rsidP="0068194B">
      <w:r>
        <w:continuationSeparator/>
      </w:r>
    </w:p>
    <w:p w14:paraId="209392E7" w14:textId="77777777" w:rsidR="00615CD9" w:rsidRDefault="00615CD9"/>
    <w:p w14:paraId="58775D45" w14:textId="77777777" w:rsidR="00615CD9" w:rsidRDefault="00615C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F241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F965F24" wp14:editId="56CCDA5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51FCA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FED836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8CE2DAE"/>
    <w:multiLevelType w:val="hybridMultilevel"/>
    <w:tmpl w:val="4A0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3805A16"/>
    <w:multiLevelType w:val="multilevel"/>
    <w:tmpl w:val="7278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3F935F0"/>
    <w:multiLevelType w:val="hybridMultilevel"/>
    <w:tmpl w:val="EB10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25141"/>
    <w:multiLevelType w:val="hybridMultilevel"/>
    <w:tmpl w:val="5F5C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63E1F"/>
    <w:multiLevelType w:val="hybridMultilevel"/>
    <w:tmpl w:val="F2DA1D54"/>
    <w:lvl w:ilvl="0" w:tplc="9842C80C">
      <w:start w:val="1"/>
      <w:numFmt w:val="bullet"/>
      <w:lvlText w:val="•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6E1E6">
      <w:start w:val="1"/>
      <w:numFmt w:val="bullet"/>
      <w:lvlText w:val="o"/>
      <w:lvlJc w:val="left"/>
      <w:pPr>
        <w:ind w:left="1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CEC930">
      <w:start w:val="1"/>
      <w:numFmt w:val="bullet"/>
      <w:lvlText w:val="▪"/>
      <w:lvlJc w:val="left"/>
      <w:pPr>
        <w:ind w:left="2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08D5C6">
      <w:start w:val="1"/>
      <w:numFmt w:val="bullet"/>
      <w:lvlText w:val="•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AA3C8A">
      <w:start w:val="1"/>
      <w:numFmt w:val="bullet"/>
      <w:lvlText w:val="o"/>
      <w:lvlJc w:val="left"/>
      <w:pPr>
        <w:ind w:left="3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BCC7E8">
      <w:start w:val="1"/>
      <w:numFmt w:val="bullet"/>
      <w:lvlText w:val="▪"/>
      <w:lvlJc w:val="left"/>
      <w:pPr>
        <w:ind w:left="4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C6FF1C">
      <w:start w:val="1"/>
      <w:numFmt w:val="bullet"/>
      <w:lvlText w:val="•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0A82B2">
      <w:start w:val="1"/>
      <w:numFmt w:val="bullet"/>
      <w:lvlText w:val="o"/>
      <w:lvlJc w:val="left"/>
      <w:pPr>
        <w:ind w:left="5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A6AF68">
      <w:start w:val="1"/>
      <w:numFmt w:val="bullet"/>
      <w:lvlText w:val="▪"/>
      <w:lvlJc w:val="left"/>
      <w:pPr>
        <w:ind w:left="6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1"/>
  </w:num>
  <w:num w:numId="16">
    <w:abstractNumId w:val="15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73E"/>
    <w:rsid w:val="000001EF"/>
    <w:rsid w:val="00007322"/>
    <w:rsid w:val="00007728"/>
    <w:rsid w:val="00012FB5"/>
    <w:rsid w:val="00024584"/>
    <w:rsid w:val="00024730"/>
    <w:rsid w:val="00025D9E"/>
    <w:rsid w:val="00055E95"/>
    <w:rsid w:val="0007021F"/>
    <w:rsid w:val="00083E24"/>
    <w:rsid w:val="000B0822"/>
    <w:rsid w:val="000B2BA5"/>
    <w:rsid w:val="000B563C"/>
    <w:rsid w:val="000F2F8C"/>
    <w:rsid w:val="0010006E"/>
    <w:rsid w:val="001045A8"/>
    <w:rsid w:val="00114A91"/>
    <w:rsid w:val="001427E1"/>
    <w:rsid w:val="00163668"/>
    <w:rsid w:val="00171566"/>
    <w:rsid w:val="00174676"/>
    <w:rsid w:val="00175278"/>
    <w:rsid w:val="001755A8"/>
    <w:rsid w:val="00184014"/>
    <w:rsid w:val="00192008"/>
    <w:rsid w:val="0019737E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473E"/>
    <w:rsid w:val="00275EAE"/>
    <w:rsid w:val="00280754"/>
    <w:rsid w:val="0029124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36D70"/>
    <w:rsid w:val="003544E1"/>
    <w:rsid w:val="00366398"/>
    <w:rsid w:val="003A0632"/>
    <w:rsid w:val="003A30E5"/>
    <w:rsid w:val="003A6ADF"/>
    <w:rsid w:val="003B5928"/>
    <w:rsid w:val="003C6097"/>
    <w:rsid w:val="003D380F"/>
    <w:rsid w:val="003E160D"/>
    <w:rsid w:val="003F1D5F"/>
    <w:rsid w:val="003F2C93"/>
    <w:rsid w:val="003F356B"/>
    <w:rsid w:val="00401CCE"/>
    <w:rsid w:val="00405128"/>
    <w:rsid w:val="00406CFF"/>
    <w:rsid w:val="00416B25"/>
    <w:rsid w:val="00420592"/>
    <w:rsid w:val="004319E0"/>
    <w:rsid w:val="00437E8C"/>
    <w:rsid w:val="00440225"/>
    <w:rsid w:val="004533D6"/>
    <w:rsid w:val="004726BC"/>
    <w:rsid w:val="00474105"/>
    <w:rsid w:val="00480E6E"/>
    <w:rsid w:val="00486277"/>
    <w:rsid w:val="00493C14"/>
    <w:rsid w:val="00494CF6"/>
    <w:rsid w:val="00495F8D"/>
    <w:rsid w:val="004A1FAE"/>
    <w:rsid w:val="004A2A76"/>
    <w:rsid w:val="004A32FF"/>
    <w:rsid w:val="004B06EB"/>
    <w:rsid w:val="004B6AD0"/>
    <w:rsid w:val="004C2D5D"/>
    <w:rsid w:val="004C33E1"/>
    <w:rsid w:val="004E01EB"/>
    <w:rsid w:val="004E2794"/>
    <w:rsid w:val="004F4105"/>
    <w:rsid w:val="00510392"/>
    <w:rsid w:val="00513E2A"/>
    <w:rsid w:val="00517BCD"/>
    <w:rsid w:val="00566A35"/>
    <w:rsid w:val="0056701E"/>
    <w:rsid w:val="005727C2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69C8"/>
    <w:rsid w:val="00615CD9"/>
    <w:rsid w:val="0062312F"/>
    <w:rsid w:val="00625F2C"/>
    <w:rsid w:val="00627ABD"/>
    <w:rsid w:val="006618E9"/>
    <w:rsid w:val="0068194B"/>
    <w:rsid w:val="00692703"/>
    <w:rsid w:val="006A1962"/>
    <w:rsid w:val="006B5D48"/>
    <w:rsid w:val="006B7D7B"/>
    <w:rsid w:val="006C1A5E"/>
    <w:rsid w:val="006C1A62"/>
    <w:rsid w:val="006E1507"/>
    <w:rsid w:val="00712D8B"/>
    <w:rsid w:val="007273B7"/>
    <w:rsid w:val="00733E0A"/>
    <w:rsid w:val="0074403D"/>
    <w:rsid w:val="00746D44"/>
    <w:rsid w:val="007538DC"/>
    <w:rsid w:val="00757803"/>
    <w:rsid w:val="00763258"/>
    <w:rsid w:val="0079206B"/>
    <w:rsid w:val="00796076"/>
    <w:rsid w:val="007A0CF7"/>
    <w:rsid w:val="007B1CF7"/>
    <w:rsid w:val="007C0566"/>
    <w:rsid w:val="007C606B"/>
    <w:rsid w:val="007C6CAD"/>
    <w:rsid w:val="007E6A61"/>
    <w:rsid w:val="00801140"/>
    <w:rsid w:val="00803404"/>
    <w:rsid w:val="00817729"/>
    <w:rsid w:val="00834955"/>
    <w:rsid w:val="00855B59"/>
    <w:rsid w:val="00860461"/>
    <w:rsid w:val="0086487C"/>
    <w:rsid w:val="00870B20"/>
    <w:rsid w:val="0088094E"/>
    <w:rsid w:val="008829F8"/>
    <w:rsid w:val="00885897"/>
    <w:rsid w:val="008A6538"/>
    <w:rsid w:val="008C5C0A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16FD"/>
    <w:rsid w:val="009922C6"/>
    <w:rsid w:val="009A0508"/>
    <w:rsid w:val="009A44CE"/>
    <w:rsid w:val="009C4DFC"/>
    <w:rsid w:val="009D44F8"/>
    <w:rsid w:val="009E3160"/>
    <w:rsid w:val="009F220C"/>
    <w:rsid w:val="009F3B05"/>
    <w:rsid w:val="009F4931"/>
    <w:rsid w:val="009F4B58"/>
    <w:rsid w:val="00A14534"/>
    <w:rsid w:val="00A16DAA"/>
    <w:rsid w:val="00A24162"/>
    <w:rsid w:val="00A25023"/>
    <w:rsid w:val="00A270EA"/>
    <w:rsid w:val="00A34BA2"/>
    <w:rsid w:val="00A36F27"/>
    <w:rsid w:val="00A373BD"/>
    <w:rsid w:val="00A42E32"/>
    <w:rsid w:val="00A46E63"/>
    <w:rsid w:val="00A51DC5"/>
    <w:rsid w:val="00A53DE1"/>
    <w:rsid w:val="00A5714C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84F69"/>
    <w:rsid w:val="00B95C4F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0741E"/>
    <w:rsid w:val="00D243A9"/>
    <w:rsid w:val="00D305E5"/>
    <w:rsid w:val="00D37CD3"/>
    <w:rsid w:val="00D54072"/>
    <w:rsid w:val="00D66A52"/>
    <w:rsid w:val="00D66EFA"/>
    <w:rsid w:val="00D72A2D"/>
    <w:rsid w:val="00D9521A"/>
    <w:rsid w:val="00DA3914"/>
    <w:rsid w:val="00DA59AA"/>
    <w:rsid w:val="00DB4257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1829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325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7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59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6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8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2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BrahimT/WEB-APP" TargetMode="External"/><Relationship Id="rId18" Type="http://schemas.openxmlformats.org/officeDocument/2006/relationships/hyperlink" Target="https://github.com/BrahimT/AndroidLabs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BrahimT/WEB-APP" TargetMode="External"/><Relationship Id="rId17" Type="http://schemas.openxmlformats.org/officeDocument/2006/relationships/hyperlink" Target="https://github.com/BrahimT/user-interaction-django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BrahimT/WEB-APP" TargetMode="External"/><Relationship Id="rId20" Type="http://schemas.openxmlformats.org/officeDocument/2006/relationships/hyperlink" Target="https://github.com/BrahimT/WildRog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lay.google.com/store/apps/details?id=com.hopeforAll.hopefanc" TargetMode="External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yperlink" Target="https://github.com/BrahimT/WEB-AP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BrahimT/hopeFanc/tree/hopeforallnation2" TargetMode="External"/><Relationship Id="rId19" Type="http://schemas.openxmlformats.org/officeDocument/2006/relationships/hyperlink" Target="https://github.com/BrahimT/Land-registr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BrahimT/WEB-APP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F1B6B39E9C41EDA418308D97569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CE050-4B17-476E-8A2D-D6ED13E669FE}"/>
      </w:docPartPr>
      <w:docPartBody>
        <w:p w:rsidR="007D390A" w:rsidRDefault="00071C20">
          <w:pPr>
            <w:pStyle w:val="6DF1B6B39E9C41EDA418308D97569B78"/>
          </w:pPr>
          <w:r w:rsidRPr="00CF1A49">
            <w:t>·</w:t>
          </w:r>
        </w:p>
      </w:docPartBody>
    </w:docPart>
    <w:docPart>
      <w:docPartPr>
        <w:name w:val="8CB9AB6A2BB34AC1AC0ADDDF182BA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176CC-78A7-41DC-831D-27A7BC33210E}"/>
      </w:docPartPr>
      <w:docPartBody>
        <w:p w:rsidR="007D390A" w:rsidRDefault="00071C20">
          <w:pPr>
            <w:pStyle w:val="8CB9AB6A2BB34AC1AC0ADDDF182BAA58"/>
          </w:pPr>
          <w:r w:rsidRPr="00CF1A49">
            <w:t>·</w:t>
          </w:r>
        </w:p>
      </w:docPartBody>
    </w:docPart>
    <w:docPart>
      <w:docPartPr>
        <w:name w:val="DB0DC939EAB946968C5FB00ED050E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8E5D5-9CC9-49A8-B07B-597CB9751D67}"/>
      </w:docPartPr>
      <w:docPartBody>
        <w:p w:rsidR="007D390A" w:rsidRDefault="00071C20">
          <w:pPr>
            <w:pStyle w:val="DB0DC939EAB946968C5FB00ED050E297"/>
          </w:pPr>
          <w:r w:rsidRPr="00CF1A49">
            <w:t>Experience</w:t>
          </w:r>
        </w:p>
      </w:docPartBody>
    </w:docPart>
    <w:docPart>
      <w:docPartPr>
        <w:name w:val="42B3209DCB5A4AE4ABE01BA9A2164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EA3F0-6A30-4BE5-98D9-5A18D5A06424}"/>
      </w:docPartPr>
      <w:docPartBody>
        <w:p w:rsidR="007D390A" w:rsidRDefault="00E0580D" w:rsidP="00E0580D">
          <w:pPr>
            <w:pStyle w:val="42B3209DCB5A4AE4ABE01BA9A21646EF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80D"/>
    <w:rsid w:val="00071C20"/>
    <w:rsid w:val="007D390A"/>
    <w:rsid w:val="00B307FA"/>
    <w:rsid w:val="00BE7457"/>
    <w:rsid w:val="00E0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F1B6B39E9C41EDA418308D97569B78">
    <w:name w:val="6DF1B6B39E9C41EDA418308D97569B78"/>
  </w:style>
  <w:style w:type="paragraph" w:customStyle="1" w:styleId="8CB9AB6A2BB34AC1AC0ADDDF182BAA58">
    <w:name w:val="8CB9AB6A2BB34AC1AC0ADDDF182BAA58"/>
  </w:style>
  <w:style w:type="paragraph" w:customStyle="1" w:styleId="DB0DC939EAB946968C5FB00ED050E297">
    <w:name w:val="DB0DC939EAB946968C5FB00ED050E297"/>
  </w:style>
  <w:style w:type="paragraph" w:customStyle="1" w:styleId="42B3209DCB5A4AE4ABE01BA9A21646EF">
    <w:name w:val="42B3209DCB5A4AE4ABE01BA9A21646EF"/>
    <w:rsid w:val="00E058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213137-FECA-4B2D-A0F1-4DB59211E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662BB8-1253-4FAB-BF9A-1F186878EF9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10E9CCA-B965-45FD-937B-55A202EB7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Accounting resume</Template>
  <TotalTime>0</TotalTime>
  <Pages>3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2021-05-04T03:20:00Z</dcterms:created>
  <dcterms:modified xsi:type="dcterms:W3CDTF">2021-05-07T07:53:00Z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